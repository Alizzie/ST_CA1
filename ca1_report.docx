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2B5D3" w14:textId="21340C32" w:rsidR="00EA0374" w:rsidRDefault="006C2B74">
      <w:pPr>
        <w:rPr>
          <w:lang w:val="en-US"/>
        </w:rPr>
      </w:pPr>
      <w:r>
        <w:rPr>
          <w:lang w:val="en-US"/>
        </w:rPr>
        <w:t xml:space="preserve">Smart Technology – CA1 </w:t>
      </w:r>
    </w:p>
    <w:p w14:paraId="451284A6" w14:textId="77777777" w:rsidR="00494E75" w:rsidRDefault="00494E75">
      <w:pPr>
        <w:rPr>
          <w:lang w:val="en-US"/>
        </w:rPr>
      </w:pPr>
    </w:p>
    <w:p w14:paraId="72E5242E" w14:textId="5111253C" w:rsidR="00494E75" w:rsidRPr="006C2B74" w:rsidRDefault="00494E75">
      <w:pPr>
        <w:rPr>
          <w:lang w:val="en-US"/>
        </w:rPr>
      </w:pPr>
      <w:r w:rsidRPr="00494E75">
        <w:rPr>
          <w:lang w:val="en-US"/>
        </w:rPr>
        <w:drawing>
          <wp:inline distT="0" distB="0" distL="0" distR="0" wp14:anchorId="0BC7417A" wp14:editId="58F37B03">
            <wp:extent cx="5760720" cy="2954020"/>
            <wp:effectExtent l="0" t="0" r="0" b="0"/>
            <wp:docPr id="1965061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611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E75">
        <w:rPr>
          <w:lang w:val="en-US"/>
        </w:rPr>
        <w:drawing>
          <wp:inline distT="0" distB="0" distL="0" distR="0" wp14:anchorId="3833AA2E" wp14:editId="31147B02">
            <wp:extent cx="5204911" cy="4290432"/>
            <wp:effectExtent l="0" t="0" r="0" b="0"/>
            <wp:docPr id="1763379193" name="Picture 1" descr="A graph of loss and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379193" name="Picture 1" descr="A graph of loss and los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4E75">
        <w:rPr>
          <w:lang w:val="en-US"/>
        </w:rPr>
        <w:drawing>
          <wp:inline distT="0" distB="0" distL="0" distR="0" wp14:anchorId="19CE53F4" wp14:editId="47B6397E">
            <wp:extent cx="5760720" cy="1141095"/>
            <wp:effectExtent l="0" t="0" r="0" b="1905"/>
            <wp:docPr id="164263716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37162" name="Picture 1" descr="A computer screen shot of a program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E75" w:rsidRPr="006C2B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74"/>
    <w:rsid w:val="001A7F42"/>
    <w:rsid w:val="00494E75"/>
    <w:rsid w:val="006C2B74"/>
    <w:rsid w:val="00D940F1"/>
    <w:rsid w:val="00DC55EF"/>
    <w:rsid w:val="00EA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B5A3"/>
  <w15:chartTrackingRefBased/>
  <w15:docId w15:val="{518D767E-4164-434A-B861-439A801D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 Du</dc:creator>
  <cp:keywords/>
  <dc:description/>
  <cp:lastModifiedBy>Elisa Du</cp:lastModifiedBy>
  <cp:revision>1</cp:revision>
  <dcterms:created xsi:type="dcterms:W3CDTF">2023-12-04T21:58:00Z</dcterms:created>
  <dcterms:modified xsi:type="dcterms:W3CDTF">2023-12-04T22:22:00Z</dcterms:modified>
</cp:coreProperties>
</file>